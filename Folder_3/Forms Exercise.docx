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F0" w:rsidRDefault="00657EF0">
      <w:pPr>
        <w:jc w:val="center"/>
        <w:rPr>
          <w:rFonts w:ascii="Calibri" w:hAnsi="Calibri"/>
          <w:b/>
          <w:sz w:val="36"/>
          <w:szCs w:val="36"/>
        </w:rPr>
      </w:pPr>
      <w:r w:rsidRPr="000518C2">
        <w:rPr>
          <w:rFonts w:ascii="Calibri" w:hAnsi="Calibri"/>
          <w:b/>
          <w:sz w:val="36"/>
          <w:szCs w:val="36"/>
        </w:rPr>
        <w:t>Form Exercise</w:t>
      </w:r>
    </w:p>
    <w:p w:rsidR="00C110E6" w:rsidRPr="000518C2" w:rsidRDefault="00C110E6">
      <w:pPr>
        <w:jc w:val="center"/>
        <w:rPr>
          <w:rFonts w:ascii="Calibri" w:hAnsi="Calibri"/>
          <w:b/>
          <w:sz w:val="36"/>
          <w:szCs w:val="36"/>
        </w:rPr>
      </w:pPr>
    </w:p>
    <w:p w:rsidR="00657EF0" w:rsidRPr="000518C2" w:rsidRDefault="00657EF0">
      <w:pPr>
        <w:rPr>
          <w:rFonts w:ascii="Calibri" w:hAnsi="Calibri"/>
        </w:rPr>
      </w:pPr>
    </w:p>
    <w:p w:rsidR="00657EF0" w:rsidRDefault="00BC6A7F">
      <w:pPr>
        <w:rPr>
          <w:rFonts w:ascii="Calibri" w:hAnsi="Calibri"/>
        </w:rPr>
      </w:pPr>
      <w:r>
        <w:rPr>
          <w:rFonts w:ascii="Calibri" w:hAnsi="Calibri"/>
        </w:rPr>
        <w:t xml:space="preserve">Create the </w:t>
      </w:r>
      <w:r w:rsidR="00657EF0" w:rsidRPr="000518C2">
        <w:rPr>
          <w:rFonts w:ascii="Calibri" w:hAnsi="Calibri"/>
        </w:rPr>
        <w:t xml:space="preserve">form </w:t>
      </w:r>
      <w:r>
        <w:rPr>
          <w:rFonts w:ascii="Calibri" w:hAnsi="Calibri"/>
        </w:rPr>
        <w:t>below</w:t>
      </w:r>
      <w:r w:rsidR="00657EF0" w:rsidRPr="000518C2">
        <w:rPr>
          <w:rFonts w:ascii="Calibri" w:hAnsi="Calibri"/>
        </w:rPr>
        <w:t xml:space="preserve"> and lay it out using style sheets to try and get it looking like </w:t>
      </w:r>
      <w:r w:rsidR="009968AE" w:rsidRPr="000518C2">
        <w:rPr>
          <w:rFonts w:ascii="Calibri" w:hAnsi="Calibri"/>
        </w:rPr>
        <w:t xml:space="preserve">the </w:t>
      </w:r>
      <w:r w:rsidR="00657EF0" w:rsidRPr="000518C2">
        <w:rPr>
          <w:rFonts w:ascii="Calibri" w:hAnsi="Calibri"/>
        </w:rPr>
        <w:t xml:space="preserve">screen </w:t>
      </w:r>
      <w:r w:rsidR="004130F9">
        <w:rPr>
          <w:rFonts w:ascii="Calibri" w:hAnsi="Calibri"/>
        </w:rPr>
        <w:t>shot</w:t>
      </w:r>
      <w:r w:rsidR="00657EF0" w:rsidRPr="000518C2">
        <w:rPr>
          <w:rFonts w:ascii="Calibri" w:hAnsi="Calibri"/>
        </w:rPr>
        <w:t xml:space="preserve"> below</w:t>
      </w:r>
      <w:r w:rsidR="004130F9">
        <w:rPr>
          <w:rFonts w:ascii="Calibri" w:hAnsi="Calibri"/>
        </w:rPr>
        <w:t>.</w:t>
      </w:r>
    </w:p>
    <w:p w:rsidR="004130F9" w:rsidRDefault="004130F9">
      <w:pPr>
        <w:rPr>
          <w:rFonts w:ascii="Calibri" w:hAnsi="Calibri"/>
        </w:rPr>
      </w:pPr>
    </w:p>
    <w:p w:rsidR="004130F9" w:rsidRPr="004130F9" w:rsidRDefault="004130F9" w:rsidP="004130F9">
      <w:pPr>
        <w:numPr>
          <w:ilvl w:val="0"/>
          <w:numId w:val="1"/>
        </w:numPr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 xml:space="preserve">Validate your page at </w:t>
      </w:r>
      <w:hyperlink r:id="rId7" w:history="1">
        <w:r w:rsidRPr="004130F9">
          <w:rPr>
            <w:rStyle w:val="Hyperlink"/>
            <w:rFonts w:asciiTheme="minorHAnsi" w:eastAsia="Arial Unicode MS" w:hAnsiTheme="minorHAnsi" w:cstheme="minorHAnsi"/>
          </w:rPr>
          <w:t>http://www.w3.org</w:t>
        </w:r>
      </w:hyperlink>
    </w:p>
    <w:p w:rsidR="004130F9" w:rsidRPr="004130F9" w:rsidRDefault="004130F9" w:rsidP="004130F9">
      <w:pPr>
        <w:rPr>
          <w:rFonts w:asciiTheme="minorHAnsi" w:eastAsia="Arial Unicode MS" w:hAnsiTheme="minorHAnsi" w:cstheme="minorHAnsi"/>
        </w:rPr>
      </w:pPr>
    </w:p>
    <w:p w:rsidR="004130F9" w:rsidRPr="004130F9" w:rsidRDefault="004130F9" w:rsidP="004130F9">
      <w:pPr>
        <w:numPr>
          <w:ilvl w:val="0"/>
          <w:numId w:val="1"/>
        </w:numPr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Add the following name attributes to the form fields, in this order:</w:t>
      </w:r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proofErr w:type="spellStart"/>
      <w:r w:rsidRPr="004130F9">
        <w:rPr>
          <w:rFonts w:asciiTheme="minorHAnsi" w:eastAsia="Arial Unicode MS" w:hAnsiTheme="minorHAnsi" w:cstheme="minorHAnsi"/>
        </w:rPr>
        <w:t>firstName</w:t>
      </w:r>
      <w:proofErr w:type="spellEnd"/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proofErr w:type="spellStart"/>
      <w:r w:rsidRPr="004130F9">
        <w:rPr>
          <w:rFonts w:asciiTheme="minorHAnsi" w:eastAsia="Arial Unicode MS" w:hAnsiTheme="minorHAnsi" w:cstheme="minorHAnsi"/>
        </w:rPr>
        <w:t>lastName</w:t>
      </w:r>
      <w:proofErr w:type="spellEnd"/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email</w:t>
      </w:r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source (this will be the same for all the radio buttons)</w:t>
      </w:r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newsletter</w:t>
      </w:r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favourite (the drop down menu)</w:t>
      </w:r>
    </w:p>
    <w:p w:rsidR="004130F9" w:rsidRPr="004130F9" w:rsidRDefault="004130F9" w:rsidP="004130F9">
      <w:pPr>
        <w:numPr>
          <w:ilvl w:val="1"/>
          <w:numId w:val="1"/>
        </w:numPr>
        <w:spacing w:before="120"/>
        <w:ind w:left="1434" w:hanging="357"/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comments</w:t>
      </w:r>
    </w:p>
    <w:p w:rsidR="004130F9" w:rsidRPr="004130F9" w:rsidRDefault="004130F9" w:rsidP="004130F9">
      <w:pPr>
        <w:rPr>
          <w:rFonts w:asciiTheme="minorHAnsi" w:eastAsia="Arial Unicode MS" w:hAnsiTheme="minorHAnsi" w:cstheme="minorHAnsi"/>
        </w:rPr>
      </w:pPr>
    </w:p>
    <w:p w:rsidR="004130F9" w:rsidRPr="004130F9" w:rsidRDefault="004130F9" w:rsidP="004130F9">
      <w:pPr>
        <w:numPr>
          <w:ilvl w:val="0"/>
          <w:numId w:val="2"/>
        </w:numPr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 xml:space="preserve">Add the following action to the form: </w:t>
      </w:r>
      <w:proofErr w:type="spellStart"/>
      <w:r w:rsidRPr="00843519">
        <w:rPr>
          <w:rFonts w:asciiTheme="minorHAnsi" w:hAnsiTheme="minorHAnsi" w:cstheme="minorHAnsi"/>
        </w:rPr>
        <w:t>formProcess.php</w:t>
      </w:r>
      <w:proofErr w:type="spellEnd"/>
    </w:p>
    <w:p w:rsidR="004130F9" w:rsidRPr="004130F9" w:rsidRDefault="004130F9" w:rsidP="004130F9">
      <w:pPr>
        <w:rPr>
          <w:rFonts w:asciiTheme="minorHAnsi" w:eastAsia="Arial Unicode MS" w:hAnsiTheme="minorHAnsi" w:cstheme="minorHAnsi"/>
        </w:rPr>
      </w:pPr>
    </w:p>
    <w:p w:rsidR="004130F9" w:rsidRPr="004130F9" w:rsidRDefault="004130F9" w:rsidP="004130F9">
      <w:pPr>
        <w:numPr>
          <w:ilvl w:val="0"/>
          <w:numId w:val="2"/>
        </w:numPr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 xml:space="preserve">To test the form, </w:t>
      </w:r>
      <w:r w:rsidR="00843519">
        <w:rPr>
          <w:rFonts w:asciiTheme="minorHAnsi" w:eastAsia="Arial Unicode MS" w:hAnsiTheme="minorHAnsi" w:cstheme="minorHAnsi"/>
        </w:rPr>
        <w:t>upload the .</w:t>
      </w:r>
      <w:proofErr w:type="spellStart"/>
      <w:r w:rsidR="00843519">
        <w:rPr>
          <w:rFonts w:asciiTheme="minorHAnsi" w:eastAsia="Arial Unicode MS" w:hAnsiTheme="minorHAnsi" w:cstheme="minorHAnsi"/>
        </w:rPr>
        <w:t>php</w:t>
      </w:r>
      <w:proofErr w:type="spellEnd"/>
      <w:r w:rsidR="00843519">
        <w:rPr>
          <w:rFonts w:asciiTheme="minorHAnsi" w:eastAsia="Arial Unicode MS" w:hAnsiTheme="minorHAnsi" w:cstheme="minorHAnsi"/>
        </w:rPr>
        <w:t xml:space="preserve"> file and the html </w:t>
      </w:r>
      <w:bookmarkStart w:id="0" w:name="_GoBack"/>
      <w:bookmarkEnd w:id="0"/>
      <w:r w:rsidR="00843519">
        <w:rPr>
          <w:rFonts w:asciiTheme="minorHAnsi" w:eastAsia="Arial Unicode MS" w:hAnsiTheme="minorHAnsi" w:cstheme="minorHAnsi"/>
        </w:rPr>
        <w:t xml:space="preserve">to your server, </w:t>
      </w:r>
      <w:r w:rsidRPr="004130F9">
        <w:rPr>
          <w:rFonts w:asciiTheme="minorHAnsi" w:eastAsia="Arial Unicode MS" w:hAnsiTheme="minorHAnsi" w:cstheme="minorHAnsi"/>
        </w:rPr>
        <w:t>open it in an instance of your favourite browser and fill in the fields.</w:t>
      </w:r>
    </w:p>
    <w:p w:rsidR="004130F9" w:rsidRPr="004130F9" w:rsidRDefault="004130F9" w:rsidP="004130F9">
      <w:pPr>
        <w:rPr>
          <w:rFonts w:asciiTheme="minorHAnsi" w:eastAsia="Arial Unicode MS" w:hAnsiTheme="minorHAnsi" w:cstheme="minorHAnsi"/>
        </w:rPr>
      </w:pPr>
    </w:p>
    <w:p w:rsidR="004130F9" w:rsidRPr="004130F9" w:rsidRDefault="004130F9" w:rsidP="004130F9">
      <w:pPr>
        <w:numPr>
          <w:ilvl w:val="0"/>
          <w:numId w:val="2"/>
        </w:numPr>
        <w:rPr>
          <w:rFonts w:asciiTheme="minorHAnsi" w:eastAsia="Arial Unicode MS" w:hAnsiTheme="minorHAnsi" w:cstheme="minorHAnsi"/>
        </w:rPr>
      </w:pPr>
      <w:r w:rsidRPr="004130F9">
        <w:rPr>
          <w:rFonts w:asciiTheme="minorHAnsi" w:eastAsia="Arial Unicode MS" w:hAnsiTheme="minorHAnsi" w:cstheme="minorHAnsi"/>
        </w:rPr>
        <w:t>Submit it to check that it is working.</w:t>
      </w:r>
    </w:p>
    <w:p w:rsidR="004130F9" w:rsidRPr="004130F9" w:rsidRDefault="004130F9">
      <w:pPr>
        <w:rPr>
          <w:rFonts w:asciiTheme="minorHAnsi" w:hAnsiTheme="minorHAnsi" w:cstheme="minorHAnsi"/>
        </w:rPr>
      </w:pPr>
    </w:p>
    <w:p w:rsidR="00657EF0" w:rsidRPr="000518C2" w:rsidRDefault="009968AE">
      <w:pPr>
        <w:rPr>
          <w:rFonts w:ascii="Calibri" w:hAnsi="Calibri"/>
        </w:rPr>
      </w:pPr>
      <w:r w:rsidRPr="000518C2">
        <w:rPr>
          <w:rFonts w:ascii="Calibri" w:hAnsi="Calibri"/>
        </w:rPr>
        <w:t>Make sure you include all the accessibility features demonstrated in class i.e. use of labels,</w:t>
      </w:r>
      <w:r w:rsidR="003D229F">
        <w:rPr>
          <w:rFonts w:ascii="Calibri" w:hAnsi="Calibri"/>
        </w:rPr>
        <w:t xml:space="preserve"> for and id attributes,</w:t>
      </w:r>
      <w:r w:rsidRPr="000518C2">
        <w:rPr>
          <w:rFonts w:ascii="Calibri" w:hAnsi="Calibri"/>
        </w:rPr>
        <w:t xml:space="preserve"> </w:t>
      </w:r>
      <w:proofErr w:type="spellStart"/>
      <w:r w:rsidRPr="000518C2">
        <w:rPr>
          <w:rFonts w:ascii="Calibri" w:hAnsi="Calibri"/>
        </w:rPr>
        <w:t>fieldsets</w:t>
      </w:r>
      <w:proofErr w:type="spellEnd"/>
      <w:r w:rsidRPr="000518C2">
        <w:rPr>
          <w:rFonts w:ascii="Calibri" w:hAnsi="Calibri"/>
        </w:rPr>
        <w:t>, legends, etc.</w:t>
      </w:r>
      <w:r w:rsidR="00E14278">
        <w:rPr>
          <w:rFonts w:ascii="Calibri" w:hAnsi="Calibri"/>
        </w:rPr>
        <w:t xml:space="preserve"> Style the form </w:t>
      </w:r>
      <w:r w:rsidR="003D229F">
        <w:rPr>
          <w:rFonts w:ascii="Calibri" w:hAnsi="Calibri"/>
        </w:rPr>
        <w:t>appropriate</w:t>
      </w:r>
      <w:r w:rsidR="0070199A">
        <w:rPr>
          <w:rFonts w:ascii="Calibri" w:hAnsi="Calibri"/>
        </w:rPr>
        <w:t>ly</w:t>
      </w:r>
      <w:r w:rsidR="003D229F">
        <w:rPr>
          <w:rFonts w:ascii="Calibri" w:hAnsi="Calibri"/>
        </w:rPr>
        <w:t xml:space="preserve"> </w:t>
      </w:r>
      <w:r w:rsidR="00E14278">
        <w:rPr>
          <w:rFonts w:ascii="Calibri" w:hAnsi="Calibri"/>
        </w:rPr>
        <w:t xml:space="preserve">using </w:t>
      </w:r>
      <w:proofErr w:type="spellStart"/>
      <w:r w:rsidR="00E14278">
        <w:rPr>
          <w:rFonts w:ascii="Calibri" w:hAnsi="Calibri"/>
        </w:rPr>
        <w:t>css</w:t>
      </w:r>
      <w:proofErr w:type="spellEnd"/>
      <w:r w:rsidR="00E14278">
        <w:rPr>
          <w:rFonts w:ascii="Calibri" w:hAnsi="Calibri"/>
        </w:rPr>
        <w:t xml:space="preserve">. Try styling required fields on focus and ensure cross browser </w:t>
      </w:r>
      <w:r w:rsidR="00BC6A7F">
        <w:rPr>
          <w:rFonts w:ascii="Calibri" w:hAnsi="Calibri"/>
        </w:rPr>
        <w:t>compatibility</w:t>
      </w:r>
      <w:r w:rsidR="00E14278">
        <w:rPr>
          <w:rFonts w:ascii="Calibri" w:hAnsi="Calibri"/>
        </w:rPr>
        <w:t>.</w:t>
      </w:r>
    </w:p>
    <w:p w:rsidR="00BC6A7F" w:rsidRDefault="00BC6A7F">
      <w:pPr>
        <w:jc w:val="center"/>
        <w:rPr>
          <w:noProof/>
        </w:rPr>
      </w:pPr>
    </w:p>
    <w:p w:rsidR="004130F9" w:rsidRPr="000518C2" w:rsidRDefault="004130F9" w:rsidP="004130F9">
      <w:pPr>
        <w:rPr>
          <w:rFonts w:ascii="Calibri" w:hAnsi="Calibri"/>
        </w:rPr>
      </w:pPr>
      <w:r>
        <w:rPr>
          <w:rFonts w:ascii="Calibri" w:hAnsi="Calibri"/>
        </w:rPr>
        <w:t xml:space="preserve">You can get some more practice with forms at </w:t>
      </w:r>
      <w:hyperlink r:id="rId8" w:history="1">
        <w:r w:rsidRPr="00B84776">
          <w:rPr>
            <w:rStyle w:val="Hyperlink"/>
            <w:rFonts w:ascii="Calibri" w:hAnsi="Calibri"/>
          </w:rPr>
          <w:t>LinkedIn learning</w:t>
        </w:r>
      </w:hyperlink>
      <w:r>
        <w:rPr>
          <w:rStyle w:val="Hyperlink"/>
          <w:rFonts w:ascii="Calibri" w:hAnsi="Calibri"/>
        </w:rPr>
        <w:t>.</w:t>
      </w:r>
    </w:p>
    <w:p w:rsidR="00BC6A7F" w:rsidRDefault="00BC6A7F">
      <w:pPr>
        <w:jc w:val="center"/>
        <w:rPr>
          <w:noProof/>
        </w:rPr>
      </w:pPr>
    </w:p>
    <w:p w:rsidR="00C30BB8" w:rsidRDefault="00BC6A7F">
      <w:pPr>
        <w:jc w:val="center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73040CF5" wp14:editId="5C2650A4">
            <wp:extent cx="5153025" cy="6152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68" t="10820" r="51494" b="31293"/>
                    <a:stretch/>
                  </pic:blipFill>
                  <pic:spPr bwMode="auto">
                    <a:xfrm>
                      <a:off x="0" y="0"/>
                      <a:ext cx="5164301" cy="61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BB8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391" w:rsidRDefault="009B6391" w:rsidP="008A5ED1">
      <w:r>
        <w:separator/>
      </w:r>
    </w:p>
  </w:endnote>
  <w:endnote w:type="continuationSeparator" w:id="0">
    <w:p w:rsidR="009B6391" w:rsidRDefault="009B6391" w:rsidP="008A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21929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6"/>
        <w:szCs w:val="16"/>
      </w:rPr>
    </w:sdtEndPr>
    <w:sdtContent>
      <w:p w:rsidR="008A5ED1" w:rsidRPr="008A5ED1" w:rsidRDefault="008A5ED1">
        <w:pPr>
          <w:pStyle w:val="Footer"/>
          <w:jc w:val="right"/>
          <w:rPr>
            <w:rFonts w:asciiTheme="minorHAnsi" w:hAnsiTheme="minorHAnsi" w:cstheme="minorHAnsi"/>
            <w:sz w:val="16"/>
            <w:szCs w:val="16"/>
          </w:rPr>
        </w:pPr>
        <w:r w:rsidRPr="008A5ED1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8A5ED1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8A5ED1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351F6E">
          <w:rPr>
            <w:rFonts w:asciiTheme="minorHAnsi" w:hAnsiTheme="minorHAnsi" w:cstheme="minorHAnsi"/>
            <w:noProof/>
            <w:sz w:val="16"/>
            <w:szCs w:val="16"/>
          </w:rPr>
          <w:t>2</w:t>
        </w:r>
        <w:r w:rsidRPr="008A5ED1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:rsidR="008A5ED1" w:rsidRDefault="008A5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391" w:rsidRDefault="009B6391" w:rsidP="008A5ED1">
      <w:r>
        <w:separator/>
      </w:r>
    </w:p>
  </w:footnote>
  <w:footnote w:type="continuationSeparator" w:id="0">
    <w:p w:rsidR="009B6391" w:rsidRDefault="009B6391" w:rsidP="008A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4303"/>
    <w:multiLevelType w:val="hybridMultilevel"/>
    <w:tmpl w:val="E4844CF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B2BFE"/>
    <w:multiLevelType w:val="hybridMultilevel"/>
    <w:tmpl w:val="BBF428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E"/>
    <w:rsid w:val="000518C2"/>
    <w:rsid w:val="002219C6"/>
    <w:rsid w:val="0032155E"/>
    <w:rsid w:val="00351F6E"/>
    <w:rsid w:val="003D229F"/>
    <w:rsid w:val="004130F9"/>
    <w:rsid w:val="00657EF0"/>
    <w:rsid w:val="0070199A"/>
    <w:rsid w:val="00843519"/>
    <w:rsid w:val="008A5ED1"/>
    <w:rsid w:val="008B1FB2"/>
    <w:rsid w:val="008E6CEF"/>
    <w:rsid w:val="009218FA"/>
    <w:rsid w:val="009968AE"/>
    <w:rsid w:val="009B6391"/>
    <w:rsid w:val="00A130E2"/>
    <w:rsid w:val="00A55D31"/>
    <w:rsid w:val="00B352DF"/>
    <w:rsid w:val="00B84776"/>
    <w:rsid w:val="00B952F0"/>
    <w:rsid w:val="00BC6A7F"/>
    <w:rsid w:val="00C110E6"/>
    <w:rsid w:val="00C30BB8"/>
    <w:rsid w:val="00DF01A0"/>
    <w:rsid w:val="00E1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5B40FE-2F01-4A22-AB0E-1B274155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19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B847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4130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8A5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A5ED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html-css-creating-forms/what-you-should-know?u=57684225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w3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eve\Desktop\form2%20ex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90A3EF1A6B348905ED977DC6A0B5C" ma:contentTypeVersion="34" ma:contentTypeDescription="Create a new document." ma:contentTypeScope="" ma:versionID="1445aa8a10435d2ed39a03230af0c16b">
  <xsd:schema xmlns:xsd="http://www.w3.org/2001/XMLSchema" xmlns:xs="http://www.w3.org/2001/XMLSchema" xmlns:p="http://schemas.microsoft.com/office/2006/metadata/properties" xmlns:ns2="c9f0a934-ec27-4cc7-81b1-b9c10988baac" xmlns:ns3="437fc0a9-2ee5-4ec7-b30c-6e998d42cc9e" targetNamespace="http://schemas.microsoft.com/office/2006/metadata/properties" ma:root="true" ma:fieldsID="e574dd53fdb07adb918ef77a4235bd01" ns2:_="" ns3:_="">
    <xsd:import namespace="c9f0a934-ec27-4cc7-81b1-b9c10988baac"/>
    <xsd:import namespace="437fc0a9-2ee5-4ec7-b30c-6e998d42cc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0a934-ec27-4cc7-81b1-b9c10988b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fc0a9-2ee5-4ec7-b30c-6e998d42cc9e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c9f0a934-ec27-4cc7-81b1-b9c10988baac" xsi:nil="true"/>
    <CultureName xmlns="c9f0a934-ec27-4cc7-81b1-b9c10988baac" xsi:nil="true"/>
    <Student_Groups xmlns="c9f0a934-ec27-4cc7-81b1-b9c10988baac">
      <UserInfo>
        <DisplayName/>
        <AccountId xsi:nil="true"/>
        <AccountType/>
      </UserInfo>
    </Student_Groups>
    <Invited_Students xmlns="c9f0a934-ec27-4cc7-81b1-b9c10988baac" xsi:nil="true"/>
    <Has_Teacher_Only_SectionGroup xmlns="c9f0a934-ec27-4cc7-81b1-b9c10988baac" xsi:nil="true"/>
    <Math_Settings xmlns="c9f0a934-ec27-4cc7-81b1-b9c10988baac" xsi:nil="true"/>
    <AppVersion xmlns="c9f0a934-ec27-4cc7-81b1-b9c10988baac" xsi:nil="true"/>
    <Is_Collaboration_Space_Locked xmlns="c9f0a934-ec27-4cc7-81b1-b9c10988baac" xsi:nil="true"/>
    <Owner xmlns="c9f0a934-ec27-4cc7-81b1-b9c10988baac">
      <UserInfo>
        <DisplayName/>
        <AccountId xsi:nil="true"/>
        <AccountType/>
      </UserInfo>
    </Owner>
    <Distribution_Groups xmlns="c9f0a934-ec27-4cc7-81b1-b9c10988baac" xsi:nil="true"/>
    <LMS_Mappings xmlns="c9f0a934-ec27-4cc7-81b1-b9c10988baac" xsi:nil="true"/>
    <Invited_Teachers xmlns="c9f0a934-ec27-4cc7-81b1-b9c10988baac" xsi:nil="true"/>
    <IsNotebookLocked xmlns="c9f0a934-ec27-4cc7-81b1-b9c10988baac" xsi:nil="true"/>
    <Teams_Channel_Section_Location xmlns="c9f0a934-ec27-4cc7-81b1-b9c10988baac" xsi:nil="true"/>
    <Templates xmlns="c9f0a934-ec27-4cc7-81b1-b9c10988baac" xsi:nil="true"/>
    <NotebookType xmlns="c9f0a934-ec27-4cc7-81b1-b9c10988baac" xsi:nil="true"/>
    <FolderType xmlns="c9f0a934-ec27-4cc7-81b1-b9c10988baac" xsi:nil="true"/>
    <Teachers xmlns="c9f0a934-ec27-4cc7-81b1-b9c10988baac">
      <UserInfo>
        <DisplayName/>
        <AccountId xsi:nil="true"/>
        <AccountType/>
      </UserInfo>
    </Teachers>
    <Students xmlns="c9f0a934-ec27-4cc7-81b1-b9c10988baac">
      <UserInfo>
        <DisplayName/>
        <AccountId xsi:nil="true"/>
        <AccountType/>
      </UserInfo>
    </Students>
    <TeamsChannelId xmlns="c9f0a934-ec27-4cc7-81b1-b9c10988baac" xsi:nil="true"/>
    <DefaultSectionNames xmlns="c9f0a934-ec27-4cc7-81b1-b9c10988baac" xsi:nil="true"/>
  </documentManagement>
</p:properties>
</file>

<file path=customXml/itemProps1.xml><?xml version="1.0" encoding="utf-8"?>
<ds:datastoreItem xmlns:ds="http://schemas.openxmlformats.org/officeDocument/2006/customXml" ds:itemID="{923608D5-6D7D-432D-B71F-191B9C6EF530}"/>
</file>

<file path=customXml/itemProps2.xml><?xml version="1.0" encoding="utf-8"?>
<ds:datastoreItem xmlns:ds="http://schemas.openxmlformats.org/officeDocument/2006/customXml" ds:itemID="{55D36C40-D615-4C32-99F3-222DCB741801}"/>
</file>

<file path=customXml/itemProps3.xml><?xml version="1.0" encoding="utf-8"?>
<ds:datastoreItem xmlns:ds="http://schemas.openxmlformats.org/officeDocument/2006/customXml" ds:itemID="{3430E9B3-FF04-4D54-B4B6-F0DA43680667}"/>
</file>

<file path=docProps/app.xml><?xml version="1.0" encoding="utf-8"?>
<Properties xmlns="http://schemas.openxmlformats.org/officeDocument/2006/extended-properties" xmlns:vt="http://schemas.openxmlformats.org/officeDocument/2006/docPropsVTypes">
  <Template>form2 exercise.dotx</Template>
  <TotalTime>17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TAFE NSW - Sydney Region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</dc:creator>
  <cp:keywords/>
  <dc:description/>
  <cp:lastModifiedBy>steve karla</cp:lastModifiedBy>
  <cp:revision>9</cp:revision>
  <cp:lastPrinted>2020-02-23T20:22:00Z</cp:lastPrinted>
  <dcterms:created xsi:type="dcterms:W3CDTF">2020-08-09T23:25:00Z</dcterms:created>
  <dcterms:modified xsi:type="dcterms:W3CDTF">2022-02-13T20:25:00Z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0x0101001C190A3EF1A6B348905ED977DC6A0B5C</vt:lpwstr>
  </property>
</Properties>
</file>